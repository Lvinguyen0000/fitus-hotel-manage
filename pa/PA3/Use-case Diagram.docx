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DE919" w14:textId="12C31C84" w:rsidR="00941156" w:rsidRDefault="00EA39C9">
      <w:pPr>
        <w:pStyle w:val="Title"/>
        <w:jc w:val="right"/>
      </w:pPr>
      <w:r>
        <w:t>Hotel Management Website</w:t>
      </w:r>
    </w:p>
    <w:p w14:paraId="77A431A1" w14:textId="4E2A9DBF" w:rsidR="00941156" w:rsidRPr="00EA39C9" w:rsidRDefault="00EA39C9">
      <w:pPr>
        <w:pStyle w:val="Title"/>
        <w:jc w:val="right"/>
        <w:rPr>
          <w:lang w:val="vi-VN"/>
        </w:rPr>
      </w:pPr>
      <w:r>
        <w:t>Use</w:t>
      </w:r>
      <w:r>
        <w:rPr>
          <w:lang w:val="vi-VN"/>
        </w:rPr>
        <w:t>-case Diagram</w:t>
      </w:r>
    </w:p>
    <w:p w14:paraId="7110ED9D" w14:textId="77777777" w:rsidR="00941156" w:rsidRDefault="00941156">
      <w:pPr>
        <w:pStyle w:val="Title"/>
        <w:jc w:val="right"/>
      </w:pPr>
    </w:p>
    <w:p w14:paraId="31789141" w14:textId="77777777" w:rsidR="00941156" w:rsidRDefault="00000000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401179A5" w14:textId="77777777" w:rsidR="00941156" w:rsidRDefault="00941156"/>
    <w:p w14:paraId="79747F56" w14:textId="77777777" w:rsidR="00941156" w:rsidRDefault="00941156">
      <w:pPr>
        <w:pStyle w:val="BodyText"/>
      </w:pPr>
    </w:p>
    <w:p w14:paraId="054602A1" w14:textId="77777777" w:rsidR="00941156" w:rsidRDefault="00941156">
      <w:pPr>
        <w:pStyle w:val="BodyText"/>
      </w:pPr>
    </w:p>
    <w:p w14:paraId="69DF7BAE" w14:textId="77777777" w:rsidR="00941156" w:rsidRDefault="00941156">
      <w:pPr>
        <w:sectPr w:rsidR="0094115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D98ADF5" w14:textId="77777777" w:rsidR="00941156" w:rsidRDefault="00000000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41156" w14:paraId="6B8C7E0B" w14:textId="77777777">
        <w:tc>
          <w:tcPr>
            <w:tcW w:w="2304" w:type="dxa"/>
          </w:tcPr>
          <w:p w14:paraId="2556717D" w14:textId="77777777" w:rsidR="00941156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004C87F4" w14:textId="77777777" w:rsidR="00941156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3085051" w14:textId="77777777" w:rsidR="00941156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0FE0181" w14:textId="77777777" w:rsidR="00941156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41156" w14:paraId="4790DF11" w14:textId="77777777">
        <w:tc>
          <w:tcPr>
            <w:tcW w:w="2304" w:type="dxa"/>
          </w:tcPr>
          <w:p w14:paraId="07CC69A8" w14:textId="2E37A4E4" w:rsidR="00941156" w:rsidRPr="00EA39C9" w:rsidRDefault="00EA39C9">
            <w:pPr>
              <w:pStyle w:val="Tabletext"/>
              <w:rPr>
                <w:lang w:val="vi-VN"/>
              </w:rPr>
            </w:pPr>
            <w:r>
              <w:t>26</w:t>
            </w:r>
            <w:r>
              <w:rPr>
                <w:lang w:val="vi-VN"/>
              </w:rPr>
              <w:t>/11/2022</w:t>
            </w:r>
          </w:p>
        </w:tc>
        <w:tc>
          <w:tcPr>
            <w:tcW w:w="1152" w:type="dxa"/>
          </w:tcPr>
          <w:p w14:paraId="47FDF6AC" w14:textId="17712594" w:rsidR="00941156" w:rsidRPr="00EA39C9" w:rsidRDefault="00EA39C9">
            <w:pPr>
              <w:pStyle w:val="Tabletext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.0</w:t>
            </w:r>
          </w:p>
        </w:tc>
        <w:tc>
          <w:tcPr>
            <w:tcW w:w="3744" w:type="dxa"/>
          </w:tcPr>
          <w:p w14:paraId="74ECF781" w14:textId="233ED2B1" w:rsidR="00941156" w:rsidRPr="00EA39C9" w:rsidRDefault="00EA39C9">
            <w:pPr>
              <w:pStyle w:val="Tabletext"/>
              <w:rPr>
                <w:lang w:val="vi-VN"/>
              </w:rPr>
            </w:pPr>
            <w:r>
              <w:t>Write</w:t>
            </w:r>
            <w:r>
              <w:rPr>
                <w:lang w:val="vi-VN"/>
              </w:rPr>
              <w:t xml:space="preserve"> Use-case Diagram</w:t>
            </w:r>
          </w:p>
        </w:tc>
        <w:tc>
          <w:tcPr>
            <w:tcW w:w="2304" w:type="dxa"/>
          </w:tcPr>
          <w:p w14:paraId="20FB6E40" w14:textId="2D7E9A83" w:rsidR="00EA39C9" w:rsidRDefault="00EA39C9">
            <w:pPr>
              <w:pStyle w:val="Tabletext"/>
              <w:rPr>
                <w:lang w:val="vi-VN"/>
              </w:rPr>
            </w:pPr>
            <w:r>
              <w:t>Tran</w:t>
            </w:r>
            <w:r>
              <w:rPr>
                <w:lang w:val="vi-VN"/>
              </w:rPr>
              <w:t xml:space="preserve"> Le Hoang Bao</w:t>
            </w:r>
          </w:p>
          <w:p w14:paraId="33944C03" w14:textId="77777777" w:rsidR="00EA39C9" w:rsidRDefault="00EA39C9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Lam Vi Nguyen</w:t>
            </w:r>
          </w:p>
          <w:p w14:paraId="41DFF398" w14:textId="22D67A64" w:rsidR="00941156" w:rsidRPr="00EA39C9" w:rsidRDefault="00EA39C9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 xml:space="preserve">Vu Huy Hoang </w:t>
            </w:r>
          </w:p>
        </w:tc>
      </w:tr>
      <w:tr w:rsidR="00941156" w14:paraId="2230721F" w14:textId="77777777">
        <w:tc>
          <w:tcPr>
            <w:tcW w:w="2304" w:type="dxa"/>
          </w:tcPr>
          <w:p w14:paraId="1BCA68A5" w14:textId="77777777" w:rsidR="00941156" w:rsidRDefault="00941156">
            <w:pPr>
              <w:pStyle w:val="Tabletext"/>
            </w:pPr>
          </w:p>
        </w:tc>
        <w:tc>
          <w:tcPr>
            <w:tcW w:w="1152" w:type="dxa"/>
          </w:tcPr>
          <w:p w14:paraId="3F1D30C6" w14:textId="77777777" w:rsidR="00941156" w:rsidRDefault="00941156">
            <w:pPr>
              <w:pStyle w:val="Tabletext"/>
            </w:pPr>
          </w:p>
        </w:tc>
        <w:tc>
          <w:tcPr>
            <w:tcW w:w="3744" w:type="dxa"/>
          </w:tcPr>
          <w:p w14:paraId="5DE4E38F" w14:textId="77777777" w:rsidR="00941156" w:rsidRDefault="00941156">
            <w:pPr>
              <w:pStyle w:val="Tabletext"/>
            </w:pPr>
          </w:p>
        </w:tc>
        <w:tc>
          <w:tcPr>
            <w:tcW w:w="2304" w:type="dxa"/>
          </w:tcPr>
          <w:p w14:paraId="30FAD7AA" w14:textId="77777777" w:rsidR="00941156" w:rsidRDefault="00941156">
            <w:pPr>
              <w:pStyle w:val="Tabletext"/>
            </w:pPr>
          </w:p>
        </w:tc>
      </w:tr>
      <w:tr w:rsidR="00941156" w14:paraId="652EFD40" w14:textId="77777777">
        <w:tc>
          <w:tcPr>
            <w:tcW w:w="2304" w:type="dxa"/>
          </w:tcPr>
          <w:p w14:paraId="3796CF2D" w14:textId="77777777" w:rsidR="00941156" w:rsidRDefault="00941156">
            <w:pPr>
              <w:pStyle w:val="Tabletext"/>
            </w:pPr>
          </w:p>
        </w:tc>
        <w:tc>
          <w:tcPr>
            <w:tcW w:w="1152" w:type="dxa"/>
          </w:tcPr>
          <w:p w14:paraId="2F96C8DD" w14:textId="77777777" w:rsidR="00941156" w:rsidRDefault="00941156">
            <w:pPr>
              <w:pStyle w:val="Tabletext"/>
            </w:pPr>
          </w:p>
        </w:tc>
        <w:tc>
          <w:tcPr>
            <w:tcW w:w="3744" w:type="dxa"/>
          </w:tcPr>
          <w:p w14:paraId="46A4A61E" w14:textId="77777777" w:rsidR="00941156" w:rsidRDefault="00941156">
            <w:pPr>
              <w:pStyle w:val="Tabletext"/>
            </w:pPr>
          </w:p>
        </w:tc>
        <w:tc>
          <w:tcPr>
            <w:tcW w:w="2304" w:type="dxa"/>
          </w:tcPr>
          <w:p w14:paraId="3585B2F4" w14:textId="77777777" w:rsidR="00941156" w:rsidRDefault="00941156">
            <w:pPr>
              <w:pStyle w:val="Tabletext"/>
            </w:pPr>
          </w:p>
        </w:tc>
      </w:tr>
      <w:tr w:rsidR="00941156" w14:paraId="17C139E2" w14:textId="77777777">
        <w:tc>
          <w:tcPr>
            <w:tcW w:w="2304" w:type="dxa"/>
          </w:tcPr>
          <w:p w14:paraId="56B66C72" w14:textId="77777777" w:rsidR="00941156" w:rsidRDefault="00941156">
            <w:pPr>
              <w:pStyle w:val="Tabletext"/>
            </w:pPr>
          </w:p>
        </w:tc>
        <w:tc>
          <w:tcPr>
            <w:tcW w:w="1152" w:type="dxa"/>
          </w:tcPr>
          <w:p w14:paraId="2F6B3658" w14:textId="77777777" w:rsidR="00941156" w:rsidRDefault="00941156">
            <w:pPr>
              <w:pStyle w:val="Tabletext"/>
            </w:pPr>
          </w:p>
        </w:tc>
        <w:tc>
          <w:tcPr>
            <w:tcW w:w="3744" w:type="dxa"/>
          </w:tcPr>
          <w:p w14:paraId="3F109B25" w14:textId="77777777" w:rsidR="00941156" w:rsidRDefault="00941156">
            <w:pPr>
              <w:pStyle w:val="Tabletext"/>
            </w:pPr>
          </w:p>
        </w:tc>
        <w:tc>
          <w:tcPr>
            <w:tcW w:w="2304" w:type="dxa"/>
          </w:tcPr>
          <w:p w14:paraId="7B1CB7B9" w14:textId="77777777" w:rsidR="00941156" w:rsidRDefault="00941156">
            <w:pPr>
              <w:pStyle w:val="Tabletext"/>
            </w:pPr>
          </w:p>
        </w:tc>
      </w:tr>
    </w:tbl>
    <w:p w14:paraId="6AD64860" w14:textId="77777777" w:rsidR="00941156" w:rsidRDefault="00941156"/>
    <w:p w14:paraId="20F46F3F" w14:textId="77777777" w:rsidR="00EA39C9" w:rsidRDefault="00000000" w:rsidP="00EA39C9">
      <w:pPr>
        <w:pStyle w:val="Title"/>
        <w:rPr>
          <w:lang w:val="vi-VN"/>
        </w:rPr>
      </w:pPr>
      <w:r>
        <w:br w:type="page"/>
      </w:r>
      <w:r w:rsidR="00EA39C9">
        <w:lastRenderedPageBreak/>
        <w:t>Use</w:t>
      </w:r>
      <w:r w:rsidR="00EA39C9">
        <w:rPr>
          <w:lang w:val="vi-VN"/>
        </w:rPr>
        <w:t>-case Diagram</w:t>
      </w:r>
    </w:p>
    <w:p w14:paraId="39A36A56" w14:textId="29B2F5CA" w:rsidR="00EA39C9" w:rsidRDefault="00000000" w:rsidP="00EA39C9">
      <w:pPr>
        <w:pStyle w:val="Title"/>
      </w:pPr>
      <w:r>
        <w:rPr>
          <w:noProof/>
        </w:rPr>
        <w:pict w14:anchorId="7B27F4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png" o:spid="_x0000_s2050" type="#_x0000_t75" style="position:absolute;left:0;text-align:left;margin-left:0;margin-top:12.5pt;width:468pt;height:388pt;z-index:1;visibility:visible;mso-wrap-style:square;mso-wrap-distance-left:9pt;mso-wrap-distance-top:9pt;mso-wrap-distance-right:9pt;mso-wrap-distance-bottom:9pt;mso-position-horizontal-relative:text;mso-position-vertical-relative:text">
            <v:imagedata r:id="rId8" o:title=""/>
            <w10:wrap type="square"/>
          </v:shape>
        </w:pict>
      </w:r>
      <w:r w:rsidR="00EA39C9">
        <w:t xml:space="preserve"> </w:t>
      </w:r>
    </w:p>
    <w:p w14:paraId="268AA316" w14:textId="11BD7DCA" w:rsidR="00941156" w:rsidRDefault="00000000">
      <w:pPr>
        <w:pStyle w:val="Title"/>
      </w:pPr>
      <w:r>
        <w:br w:type="page"/>
      </w:r>
      <w:bookmarkStart w:id="0" w:name="_Toc423410237"/>
      <w:bookmarkStart w:id="1" w:name="_Toc425054503"/>
      <w:r w:rsidR="00EA39C9">
        <w:lastRenderedPageBreak/>
        <w:t>Use</w:t>
      </w:r>
      <w:r w:rsidR="00EA39C9">
        <w:rPr>
          <w:lang w:val="vi-VN"/>
        </w:rPr>
        <w:t>-case Specifications</w:t>
      </w:r>
      <w:r>
        <w:t xml:space="preserve"> </w:t>
      </w:r>
      <w:bookmarkEnd w:id="0"/>
      <w:bookmarkEnd w:id="1"/>
    </w:p>
    <w:p w14:paraId="2F9F4B26" w14:textId="77777777" w:rsidR="00941156" w:rsidRDefault="00941156">
      <w:pPr>
        <w:pStyle w:val="InfoBlue"/>
      </w:pPr>
    </w:p>
    <w:tbl>
      <w:tblPr>
        <w:tblW w:w="95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7938"/>
      </w:tblGrid>
      <w:tr w:rsidR="00EA39C9" w14:paraId="2B21E896" w14:textId="77777777" w:rsidTr="00EA39C9">
        <w:trPr>
          <w:trHeight w:val="18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BC2C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 case ID</w:t>
            </w:r>
          </w:p>
        </w:tc>
        <w:tc>
          <w:tcPr>
            <w:tcW w:w="7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B4FB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U001</w:t>
            </w:r>
          </w:p>
        </w:tc>
      </w:tr>
      <w:tr w:rsidR="00EA39C9" w14:paraId="43D9E76B" w14:textId="77777777" w:rsidTr="00EA39C9">
        <w:trPr>
          <w:trHeight w:val="330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48F71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 case name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FD0CC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Book room</w:t>
            </w:r>
          </w:p>
        </w:tc>
      </w:tr>
      <w:tr w:rsidR="00EA39C9" w14:paraId="31181C42" w14:textId="77777777" w:rsidTr="00EA39C9">
        <w:trPr>
          <w:trHeight w:val="3857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CE63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Basic flow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6FA0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1.The user click the hotel they want to book room at</w:t>
            </w:r>
          </w:p>
          <w:p w14:paraId="7BE027C9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2.The website brings up the tab with available rooms appropriate to the user’s privilege</w:t>
            </w:r>
          </w:p>
          <w:p w14:paraId="616341FA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3.The user scrolls through the option and pick a room</w:t>
            </w:r>
          </w:p>
          <w:p w14:paraId="37E70CAE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4.The system sends the available room with information such as prices, reviews to the website</w:t>
            </w:r>
          </w:p>
          <w:p w14:paraId="35DE4887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5.The website display the room information it received from the database</w:t>
            </w:r>
          </w:p>
          <w:p w14:paraId="2B912A4D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6.The user looks through the information for preference</w:t>
            </w:r>
          </w:p>
          <w:p w14:paraId="7B109BD8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7. The user pick the service in the checkbox </w:t>
            </w:r>
          </w:p>
          <w:p w14:paraId="47379F6F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8.The website adds up the price for each feature chosen</w:t>
            </w:r>
          </w:p>
          <w:p w14:paraId="3BEC49CE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9.The user click on the payment tab</w:t>
            </w:r>
          </w:p>
          <w:p w14:paraId="72D82D90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10.The system brings up the page for payment</w:t>
            </w:r>
          </w:p>
          <w:p w14:paraId="6A58E353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11.The user chooses their prefer payment method and pays</w:t>
            </w:r>
          </w:p>
          <w:p w14:paraId="6F15C449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12.The website store the information to the database and pop up booking success</w:t>
            </w:r>
          </w:p>
        </w:tc>
      </w:tr>
      <w:tr w:rsidR="00EA39C9" w14:paraId="51C5AE22" w14:textId="77777777" w:rsidTr="00EA39C9">
        <w:trPr>
          <w:trHeight w:val="1080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CDA5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Alternative flow</w:t>
            </w:r>
          </w:p>
          <w:p w14:paraId="0ADDF93A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EE816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The database doesn’t have the information about the selected room so an error message is shown</w:t>
            </w:r>
          </w:p>
          <w:p w14:paraId="510A4871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7.The user doesn’t have enough privilege to use the feature so it will be grayed out</w:t>
            </w:r>
          </w:p>
          <w:p w14:paraId="1289F697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12.The user can’t pay for the room so the system won’t update the room status</w:t>
            </w:r>
          </w:p>
        </w:tc>
      </w:tr>
      <w:tr w:rsidR="00EA39C9" w14:paraId="21B993E8" w14:textId="77777777" w:rsidTr="00EA39C9">
        <w:trPr>
          <w:trHeight w:val="374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3FCB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Non-functional Requirements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A28BD" w14:textId="6C2DCAD8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No need</w:t>
            </w:r>
          </w:p>
        </w:tc>
      </w:tr>
      <w:tr w:rsidR="00EA39C9" w14:paraId="3EA579E6" w14:textId="77777777" w:rsidTr="00EA39C9">
        <w:trPr>
          <w:trHeight w:val="356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BFC6D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Pre-conditions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FD6F0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must have logged in</w:t>
            </w:r>
          </w:p>
        </w:tc>
      </w:tr>
      <w:tr w:rsidR="00EA39C9" w14:paraId="7BDB25A1" w14:textId="77777777" w:rsidTr="00EA39C9">
        <w:trPr>
          <w:trHeight w:val="222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35AF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Post-conditions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5F35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room is registered in the user’s personal information</w:t>
            </w:r>
          </w:p>
        </w:tc>
      </w:tr>
    </w:tbl>
    <w:p w14:paraId="213F863B" w14:textId="77777777" w:rsidR="00EA39C9" w:rsidRDefault="00EA39C9" w:rsidP="00EA39C9">
      <w:pPr>
        <w:spacing w:after="240"/>
        <w:ind w:hanging="2"/>
        <w:rPr>
          <w:rFonts w:ascii="Arial" w:eastAsia="Arial" w:hAnsi="Arial" w:cs="Arial"/>
          <w:i/>
          <w:color w:val="0000FF"/>
        </w:rPr>
      </w:pPr>
      <w:r>
        <w:rPr>
          <w:rFonts w:ascii="Arial" w:eastAsia="Arial" w:hAnsi="Arial" w:cs="Arial"/>
          <w:i/>
          <w:color w:val="0000FF"/>
        </w:rPr>
        <w:t xml:space="preserve"> </w:t>
      </w:r>
    </w:p>
    <w:tbl>
      <w:tblPr>
        <w:tblW w:w="95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7938"/>
      </w:tblGrid>
      <w:tr w:rsidR="00EA39C9" w14:paraId="6B1140D0" w14:textId="77777777" w:rsidTr="00EA39C9">
        <w:trPr>
          <w:trHeight w:val="373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38E9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 case name</w:t>
            </w:r>
          </w:p>
        </w:tc>
        <w:tc>
          <w:tcPr>
            <w:tcW w:w="7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D1452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Login</w:t>
            </w:r>
          </w:p>
        </w:tc>
      </w:tr>
      <w:tr w:rsidR="00EA39C9" w14:paraId="4FC2C0B6" w14:textId="77777777" w:rsidTr="00EA39C9">
        <w:trPr>
          <w:trHeight w:val="197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06027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 case ID</w:t>
            </w:r>
          </w:p>
        </w:tc>
        <w:tc>
          <w:tcPr>
            <w:tcW w:w="7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583EC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U002</w:t>
            </w:r>
          </w:p>
        </w:tc>
      </w:tr>
      <w:tr w:rsidR="00EA39C9" w14:paraId="5B6126F5" w14:textId="77777777" w:rsidTr="00EA39C9">
        <w:trPr>
          <w:trHeight w:val="295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E6FF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BF86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 a user that have an account to login to the system</w:t>
            </w:r>
          </w:p>
        </w:tc>
      </w:tr>
      <w:tr w:rsidR="00EA39C9" w14:paraId="4210C807" w14:textId="77777777" w:rsidTr="00EA39C9">
        <w:trPr>
          <w:trHeight w:val="500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7672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CD68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Admin, customer, staff, ..</w:t>
            </w:r>
          </w:p>
        </w:tc>
      </w:tr>
      <w:tr w:rsidR="00EA39C9" w14:paraId="6A9EB680" w14:textId="77777777" w:rsidTr="00EA39C9">
        <w:trPr>
          <w:trHeight w:val="416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85B1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Preconditions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3A646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account must exist in the system database</w:t>
            </w:r>
          </w:p>
        </w:tc>
      </w:tr>
      <w:tr w:rsidR="00EA39C9" w14:paraId="3519D67A" w14:textId="77777777" w:rsidTr="00EA39C9">
        <w:trPr>
          <w:trHeight w:val="133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C3C11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Postconditions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43C5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A39C9" w14:paraId="2170129D" w14:textId="77777777" w:rsidTr="00EA39C9">
        <w:trPr>
          <w:trHeight w:val="1513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5CE1A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Basic Flow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95BD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 </w:t>
            </w:r>
            <w:r>
              <w:rPr>
                <w:rFonts w:ascii="Arial" w:eastAsia="Arial" w:hAnsi="Arial" w:cs="Arial"/>
              </w:rPr>
              <w:t>Open app</w:t>
            </w:r>
          </w:p>
          <w:p w14:paraId="317D226B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 </w:t>
            </w:r>
            <w:r>
              <w:rPr>
                <w:rFonts w:ascii="Arial" w:eastAsia="Arial" w:hAnsi="Arial" w:cs="Arial"/>
              </w:rPr>
              <w:t>System display login window</w:t>
            </w:r>
          </w:p>
          <w:p w14:paraId="289E238A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 </w:t>
            </w:r>
            <w:r>
              <w:rPr>
                <w:rFonts w:ascii="Arial" w:eastAsia="Arial" w:hAnsi="Arial" w:cs="Arial"/>
              </w:rPr>
              <w:t>Input an account information</w:t>
            </w:r>
          </w:p>
          <w:p w14:paraId="55C61D07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 </w:t>
            </w:r>
            <w:r>
              <w:rPr>
                <w:rFonts w:ascii="Arial" w:eastAsia="Arial" w:hAnsi="Arial" w:cs="Arial"/>
              </w:rPr>
              <w:t>User press login button</w:t>
            </w:r>
          </w:p>
          <w:p w14:paraId="2C5482B7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 </w:t>
            </w:r>
            <w:r>
              <w:rPr>
                <w:rFonts w:ascii="Arial" w:eastAsia="Arial" w:hAnsi="Arial" w:cs="Arial"/>
              </w:rPr>
              <w:t>System check login information</w:t>
            </w:r>
          </w:p>
          <w:p w14:paraId="412772E8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 </w:t>
            </w:r>
            <w:r>
              <w:rPr>
                <w:rFonts w:ascii="Arial" w:eastAsia="Arial" w:hAnsi="Arial" w:cs="Arial"/>
              </w:rPr>
              <w:t>System display login success and display main window</w:t>
            </w:r>
          </w:p>
        </w:tc>
      </w:tr>
      <w:tr w:rsidR="00EA39C9" w14:paraId="76FE7897" w14:textId="77777777" w:rsidTr="00EA39C9">
        <w:trPr>
          <w:trHeight w:val="291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6CCD3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Alternative Flows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CB8E8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 </w:t>
            </w:r>
            <w:r>
              <w:rPr>
                <w:rFonts w:ascii="Arial" w:eastAsia="Arial" w:hAnsi="Arial" w:cs="Arial"/>
              </w:rPr>
              <w:t>Step 5, system can’t find account in database, so it display wrong account or password</w:t>
            </w:r>
          </w:p>
        </w:tc>
      </w:tr>
      <w:tr w:rsidR="00EA39C9" w14:paraId="31D3F8C5" w14:textId="77777777" w:rsidTr="00EA39C9">
        <w:trPr>
          <w:trHeight w:val="500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30AB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Non-functional requirement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8D4AF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BFB6413" w14:textId="77777777" w:rsidR="00EA39C9" w:rsidRDefault="00EA39C9" w:rsidP="00EA39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2"/>
        <w:rPr>
          <w:rFonts w:ascii="Arial" w:eastAsia="Arial" w:hAnsi="Arial" w:cs="Arial"/>
        </w:rPr>
      </w:pPr>
    </w:p>
    <w:p w14:paraId="663B03D1" w14:textId="77777777" w:rsidR="00EA39C9" w:rsidRDefault="00EA39C9" w:rsidP="00EA39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2"/>
        <w:rPr>
          <w:rFonts w:ascii="Arial" w:eastAsia="Arial" w:hAnsi="Arial" w:cs="Arial"/>
        </w:rPr>
      </w:pPr>
    </w:p>
    <w:tbl>
      <w:tblPr>
        <w:tblW w:w="95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7938"/>
      </w:tblGrid>
      <w:tr w:rsidR="00EA39C9" w14:paraId="68929567" w14:textId="77777777" w:rsidTr="00EA39C9">
        <w:trPr>
          <w:trHeight w:val="358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E5DBE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 case name</w:t>
            </w:r>
          </w:p>
        </w:tc>
        <w:tc>
          <w:tcPr>
            <w:tcW w:w="7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FC52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Buy service</w:t>
            </w:r>
          </w:p>
        </w:tc>
      </w:tr>
      <w:tr w:rsidR="00EA39C9" w14:paraId="64D4D90E" w14:textId="77777777" w:rsidTr="00EA39C9">
        <w:trPr>
          <w:trHeight w:val="372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A7DED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 case ID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C5AA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U003</w:t>
            </w:r>
          </w:p>
        </w:tc>
      </w:tr>
      <w:tr w:rsidR="00EA39C9" w14:paraId="3B1FFB5D" w14:textId="77777777" w:rsidTr="00EA39C9">
        <w:trPr>
          <w:trHeight w:val="366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7E72B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4AD7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want additional service</w:t>
            </w:r>
          </w:p>
        </w:tc>
      </w:tr>
      <w:tr w:rsidR="00EA39C9" w14:paraId="235B1367" w14:textId="77777777" w:rsidTr="00EA39C9">
        <w:trPr>
          <w:trHeight w:val="360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AEFC8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B30F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Customer</w:t>
            </w:r>
          </w:p>
        </w:tc>
      </w:tr>
      <w:tr w:rsidR="00EA39C9" w14:paraId="15E6CA3F" w14:textId="77777777" w:rsidTr="00EA39C9">
        <w:trPr>
          <w:trHeight w:val="455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1ECC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Preconditions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E63C8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must have booked a room</w:t>
            </w:r>
          </w:p>
        </w:tc>
      </w:tr>
      <w:tr w:rsidR="00EA39C9" w14:paraId="39C2851C" w14:textId="77777777" w:rsidTr="00EA39C9">
        <w:trPr>
          <w:trHeight w:val="151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99D84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Postconditions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CA780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 add services into user database</w:t>
            </w:r>
          </w:p>
        </w:tc>
      </w:tr>
      <w:tr w:rsidR="00EA39C9" w14:paraId="24E8BCD4" w14:textId="77777777" w:rsidTr="00EA39C9">
        <w:trPr>
          <w:trHeight w:val="983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95212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Basic Flow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60A5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>
              <w:rPr>
                <w:rFonts w:ascii="Arial" w:eastAsia="Arial" w:hAnsi="Arial" w:cs="Arial"/>
              </w:rPr>
              <w:t>The user navigate to service tab</w:t>
            </w:r>
          </w:p>
          <w:p w14:paraId="04DE6732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>
              <w:rPr>
                <w:rFonts w:ascii="Arial" w:eastAsia="Arial" w:hAnsi="Arial" w:cs="Arial"/>
              </w:rPr>
              <w:t>The user scroll down the list to find the service they want</w:t>
            </w:r>
          </w:p>
          <w:p w14:paraId="6329A70E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>
              <w:rPr>
                <w:rFonts w:ascii="Arial" w:eastAsia="Arial" w:hAnsi="Arial" w:cs="Arial"/>
              </w:rPr>
              <w:t>The user click the check box next to service</w:t>
            </w:r>
          </w:p>
          <w:p w14:paraId="4FFA9F46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>
              <w:rPr>
                <w:rFonts w:ascii="Arial" w:eastAsia="Arial" w:hAnsi="Arial" w:cs="Arial"/>
              </w:rPr>
              <w:t>The user click the payment button</w:t>
            </w:r>
          </w:p>
          <w:p w14:paraId="5CBD1C71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>
              <w:rPr>
                <w:rFonts w:ascii="Arial" w:eastAsia="Arial" w:hAnsi="Arial" w:cs="Arial"/>
              </w:rPr>
              <w:t>The system navigate user to payment method</w:t>
            </w:r>
          </w:p>
          <w:p w14:paraId="5DF8F6FC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>
              <w:rPr>
                <w:rFonts w:ascii="Arial" w:eastAsia="Arial" w:hAnsi="Arial" w:cs="Arial"/>
              </w:rPr>
              <w:t>The user choose payment method and click pay</w:t>
            </w:r>
          </w:p>
          <w:p w14:paraId="33281CE1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>
              <w:rPr>
                <w:rFonts w:ascii="Arial" w:eastAsia="Arial" w:hAnsi="Arial" w:cs="Arial"/>
              </w:rPr>
              <w:t>The system announce success buying service</w:t>
            </w:r>
          </w:p>
        </w:tc>
      </w:tr>
      <w:tr w:rsidR="00EA39C9" w14:paraId="72D56D76" w14:textId="77777777" w:rsidTr="00EA39C9">
        <w:trPr>
          <w:trHeight w:val="598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E9BC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Alternative Flows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872C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>
              <w:rPr>
                <w:rFonts w:ascii="Arial" w:eastAsia="Arial" w:hAnsi="Arial" w:cs="Arial"/>
              </w:rPr>
              <w:t>Step 6, the user can’t pay for the service. The system will announce failed in payment and return user to service tab</w:t>
            </w:r>
          </w:p>
        </w:tc>
      </w:tr>
      <w:tr w:rsidR="00EA39C9" w14:paraId="7FAD2A06" w14:textId="77777777" w:rsidTr="00EA39C9">
        <w:trPr>
          <w:trHeight w:val="455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36D7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Non-functional requirement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58A09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31321AB5" w14:textId="77777777" w:rsidR="00EA39C9" w:rsidRDefault="00EA39C9" w:rsidP="00EA39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2"/>
        <w:rPr>
          <w:rFonts w:ascii="Arial" w:eastAsia="Arial" w:hAnsi="Arial" w:cs="Arial"/>
        </w:rPr>
      </w:pPr>
    </w:p>
    <w:p w14:paraId="6A3770FC" w14:textId="77777777" w:rsidR="00EA39C9" w:rsidRDefault="00EA39C9" w:rsidP="00EA39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2"/>
        <w:rPr>
          <w:rFonts w:ascii="Arial" w:eastAsia="Arial" w:hAnsi="Arial" w:cs="Arial"/>
        </w:rPr>
      </w:pPr>
    </w:p>
    <w:tbl>
      <w:tblPr>
        <w:tblW w:w="95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7938"/>
      </w:tblGrid>
      <w:tr w:rsidR="00EA39C9" w14:paraId="710FA43E" w14:textId="77777777" w:rsidTr="00EA39C9">
        <w:trPr>
          <w:trHeight w:val="455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66E94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Use case name</w:t>
            </w:r>
          </w:p>
        </w:tc>
        <w:tc>
          <w:tcPr>
            <w:tcW w:w="7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0758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Feedback</w:t>
            </w:r>
          </w:p>
        </w:tc>
      </w:tr>
      <w:tr w:rsidR="00EA39C9" w14:paraId="39C2656A" w14:textId="77777777" w:rsidTr="00EA39C9">
        <w:trPr>
          <w:trHeight w:val="455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CC03C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 case ID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76BE0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U004</w:t>
            </w:r>
          </w:p>
        </w:tc>
      </w:tr>
      <w:tr w:rsidR="00EA39C9" w14:paraId="624DCB49" w14:textId="77777777" w:rsidTr="00EA39C9">
        <w:trPr>
          <w:trHeight w:val="314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7117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47A89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can give feedback about their experience with the hotel</w:t>
            </w:r>
          </w:p>
        </w:tc>
      </w:tr>
      <w:tr w:rsidR="00EA39C9" w14:paraId="5011079C" w14:textId="77777777" w:rsidTr="00EA39C9">
        <w:trPr>
          <w:trHeight w:val="455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C908D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53AF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Customer</w:t>
            </w:r>
          </w:p>
        </w:tc>
      </w:tr>
      <w:tr w:rsidR="00EA39C9" w14:paraId="512B410F" w14:textId="77777777" w:rsidTr="00EA39C9">
        <w:trPr>
          <w:trHeight w:val="573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DDDDD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Preconditions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53A3C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is logged in as a customer</w:t>
            </w:r>
          </w:p>
          <w:p w14:paraId="3D67C632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has already booked a room</w:t>
            </w:r>
          </w:p>
        </w:tc>
      </w:tr>
      <w:tr w:rsidR="00EA39C9" w14:paraId="1FDCB43D" w14:textId="77777777" w:rsidTr="00EA39C9">
        <w:trPr>
          <w:trHeight w:val="455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BAE93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Postconditions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4F3E0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send the feedback to the hotel admin</w:t>
            </w:r>
          </w:p>
        </w:tc>
      </w:tr>
      <w:tr w:rsidR="00EA39C9" w14:paraId="67E3D546" w14:textId="77777777" w:rsidTr="00EA39C9">
        <w:trPr>
          <w:trHeight w:val="1982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628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Basic Flow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5401A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 </w:t>
            </w:r>
            <w:r>
              <w:rPr>
                <w:rFonts w:ascii="Arial" w:eastAsia="Arial" w:hAnsi="Arial" w:cs="Arial"/>
              </w:rPr>
              <w:t>User click history tab</w:t>
            </w:r>
          </w:p>
          <w:p w14:paraId="31192426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 </w:t>
            </w:r>
            <w:r>
              <w:rPr>
                <w:rFonts w:ascii="Arial" w:eastAsia="Arial" w:hAnsi="Arial" w:cs="Arial"/>
              </w:rPr>
              <w:t>The system send the history of the customer</w:t>
            </w:r>
          </w:p>
          <w:p w14:paraId="2C8CA5A4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 </w:t>
            </w:r>
            <w:r>
              <w:rPr>
                <w:rFonts w:ascii="Arial" w:eastAsia="Arial" w:hAnsi="Arial" w:cs="Arial"/>
              </w:rPr>
              <w:t xml:space="preserve"> The system display history onto window as a list of room they have booked</w:t>
            </w:r>
          </w:p>
          <w:p w14:paraId="2ABB4445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 </w:t>
            </w:r>
            <w:r>
              <w:rPr>
                <w:rFonts w:ascii="Arial" w:eastAsia="Arial" w:hAnsi="Arial" w:cs="Arial"/>
              </w:rPr>
              <w:t>User click feedback option next to the room they have booked</w:t>
            </w:r>
          </w:p>
          <w:p w14:paraId="6D36CDAD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 </w:t>
            </w:r>
            <w:r>
              <w:rPr>
                <w:rFonts w:ascii="Arial" w:eastAsia="Arial" w:hAnsi="Arial" w:cs="Arial"/>
              </w:rPr>
              <w:t>User type their opinion in the dialog</w:t>
            </w:r>
          </w:p>
          <w:p w14:paraId="6A7D520B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 </w:t>
            </w:r>
            <w:r>
              <w:rPr>
                <w:rFonts w:ascii="Arial" w:eastAsia="Arial" w:hAnsi="Arial" w:cs="Arial"/>
              </w:rPr>
              <w:t>User click send button</w:t>
            </w:r>
          </w:p>
          <w:p w14:paraId="64C154EC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 </w:t>
            </w:r>
            <w:r>
              <w:rPr>
                <w:rFonts w:ascii="Arial" w:eastAsia="Arial" w:hAnsi="Arial" w:cs="Arial"/>
              </w:rPr>
              <w:t>System will send the feedback to the hotel manager</w:t>
            </w:r>
          </w:p>
        </w:tc>
      </w:tr>
      <w:tr w:rsidR="00EA39C9" w14:paraId="31933305" w14:textId="77777777" w:rsidTr="00EA39C9">
        <w:trPr>
          <w:trHeight w:val="497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9BBB8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Alternative Flows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33ACB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 </w:t>
            </w:r>
            <w:r>
              <w:rPr>
                <w:rFonts w:ascii="Arial" w:eastAsia="Arial" w:hAnsi="Arial" w:cs="Arial"/>
              </w:rPr>
              <w:t>Step 3, user haven’t booked any room, so the system will display a blank window</w:t>
            </w:r>
          </w:p>
        </w:tc>
      </w:tr>
      <w:tr w:rsidR="00EA39C9" w14:paraId="59A43EA7" w14:textId="77777777" w:rsidTr="00EA39C9">
        <w:trPr>
          <w:trHeight w:val="455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92646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Non-functional requirement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E3502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0D047DF7" w14:textId="77777777" w:rsidR="00EA39C9" w:rsidRDefault="00EA39C9" w:rsidP="00EA39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2"/>
        <w:rPr>
          <w:rFonts w:ascii="Arial" w:eastAsia="Arial" w:hAnsi="Arial" w:cs="Arial"/>
        </w:rPr>
      </w:pPr>
    </w:p>
    <w:p w14:paraId="0061126C" w14:textId="77777777" w:rsidR="00EA39C9" w:rsidRDefault="00EA39C9" w:rsidP="00EA39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2"/>
        <w:rPr>
          <w:rFonts w:ascii="Arial" w:eastAsia="Arial" w:hAnsi="Arial" w:cs="Arial"/>
        </w:rPr>
      </w:pPr>
    </w:p>
    <w:tbl>
      <w:tblPr>
        <w:tblW w:w="95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7938"/>
      </w:tblGrid>
      <w:tr w:rsidR="00EA39C9" w14:paraId="6211ADB6" w14:textId="77777777" w:rsidTr="00EA39C9">
        <w:trPr>
          <w:trHeight w:val="295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7AB9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 case name</w:t>
            </w:r>
          </w:p>
        </w:tc>
        <w:tc>
          <w:tcPr>
            <w:tcW w:w="7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DB9C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Check schedule</w:t>
            </w:r>
          </w:p>
        </w:tc>
      </w:tr>
      <w:tr w:rsidR="00EA39C9" w14:paraId="195547EF" w14:textId="77777777" w:rsidTr="00EA39C9">
        <w:trPr>
          <w:trHeight w:val="455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2083E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 case ID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3064C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U005</w:t>
            </w:r>
          </w:p>
        </w:tc>
      </w:tr>
      <w:tr w:rsidR="00EA39C9" w14:paraId="6946ACCF" w14:textId="77777777" w:rsidTr="00EA39C9">
        <w:trPr>
          <w:trHeight w:val="455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69BF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6C0FF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Check working schedule of staff</w:t>
            </w:r>
          </w:p>
        </w:tc>
      </w:tr>
      <w:tr w:rsidR="00EA39C9" w14:paraId="22177D78" w14:textId="77777777" w:rsidTr="00EA39C9">
        <w:trPr>
          <w:trHeight w:val="218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678D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16AB6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Staff, admin</w:t>
            </w:r>
          </w:p>
        </w:tc>
      </w:tr>
      <w:tr w:rsidR="00EA39C9" w14:paraId="29ED3ACA" w14:textId="77777777" w:rsidTr="00EA39C9">
        <w:trPr>
          <w:trHeight w:val="129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524A7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Preconditions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267B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must be staff or admin</w:t>
            </w:r>
          </w:p>
        </w:tc>
      </w:tr>
      <w:tr w:rsidR="00EA39C9" w14:paraId="7620FE5A" w14:textId="77777777" w:rsidTr="00EA39C9">
        <w:trPr>
          <w:trHeight w:val="455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525C3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Postconditions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5D2B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A39C9" w14:paraId="66F23A71" w14:textId="77777777" w:rsidTr="00EA39C9">
        <w:trPr>
          <w:trHeight w:val="16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ACAB0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Basic Flow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EB5DB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 </w:t>
            </w:r>
            <w:r>
              <w:rPr>
                <w:rFonts w:ascii="Arial" w:eastAsia="Arial" w:hAnsi="Arial" w:cs="Arial"/>
              </w:rPr>
              <w:t>Navigate to schedule tab</w:t>
            </w:r>
          </w:p>
          <w:p w14:paraId="1523460A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 </w:t>
            </w:r>
            <w:r>
              <w:rPr>
                <w:rFonts w:ascii="Arial" w:eastAsia="Arial" w:hAnsi="Arial" w:cs="Arial"/>
              </w:rPr>
              <w:t>System send schedule from the database</w:t>
            </w:r>
          </w:p>
          <w:p w14:paraId="054298F2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3.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 </w:t>
            </w:r>
            <w:r>
              <w:rPr>
                <w:rFonts w:ascii="Arial" w:eastAsia="Arial" w:hAnsi="Arial" w:cs="Arial"/>
              </w:rPr>
              <w:t>System will display schedule onto the window</w:t>
            </w:r>
          </w:p>
        </w:tc>
      </w:tr>
      <w:tr w:rsidR="00EA39C9" w14:paraId="73D10E86" w14:textId="77777777" w:rsidTr="00EA39C9">
        <w:trPr>
          <w:trHeight w:val="359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DDEC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Alternative Flows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69939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A39C9" w14:paraId="3618F3DA" w14:textId="77777777" w:rsidTr="00EA39C9">
        <w:trPr>
          <w:trHeight w:val="455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1D52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Non-functional requirement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CA956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764FC118" w14:textId="77777777" w:rsidR="00EA39C9" w:rsidRDefault="00EA39C9" w:rsidP="00EA39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2"/>
        <w:rPr>
          <w:rFonts w:ascii="Arial" w:eastAsia="Arial" w:hAnsi="Arial" w:cs="Arial"/>
        </w:rPr>
      </w:pPr>
    </w:p>
    <w:p w14:paraId="6CAF99D2" w14:textId="77777777" w:rsidR="00EA39C9" w:rsidRDefault="00EA39C9" w:rsidP="00EA39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2"/>
        <w:rPr>
          <w:rFonts w:ascii="Arial" w:eastAsia="Arial" w:hAnsi="Arial" w:cs="Arial"/>
        </w:rPr>
      </w:pPr>
    </w:p>
    <w:tbl>
      <w:tblPr>
        <w:tblW w:w="95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7938"/>
      </w:tblGrid>
      <w:tr w:rsidR="00EA39C9" w14:paraId="68798D0A" w14:textId="77777777" w:rsidTr="00EA39C9">
        <w:trPr>
          <w:trHeight w:val="143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00E8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 case name</w:t>
            </w:r>
          </w:p>
        </w:tc>
        <w:tc>
          <w:tcPr>
            <w:tcW w:w="7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8240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Change room status</w:t>
            </w:r>
          </w:p>
        </w:tc>
      </w:tr>
      <w:tr w:rsidR="00EA39C9" w14:paraId="5BA2E9BD" w14:textId="77777777" w:rsidTr="00EA39C9">
        <w:trPr>
          <w:trHeight w:val="113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4B6E4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 case ID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8FEC8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U006</w:t>
            </w:r>
          </w:p>
        </w:tc>
      </w:tr>
      <w:tr w:rsidR="00EA39C9" w14:paraId="26296F8E" w14:textId="77777777" w:rsidTr="00EA39C9">
        <w:trPr>
          <w:trHeight w:val="16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DE283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76FD1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Update room status</w:t>
            </w:r>
          </w:p>
        </w:tc>
      </w:tr>
      <w:tr w:rsidR="00EA39C9" w14:paraId="0E0E3C45" w14:textId="77777777" w:rsidTr="00EA39C9">
        <w:trPr>
          <w:trHeight w:val="16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97121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D0F5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Staff</w:t>
            </w:r>
          </w:p>
        </w:tc>
      </w:tr>
      <w:tr w:rsidR="00EA39C9" w14:paraId="0F3F4A09" w14:textId="77777777" w:rsidTr="00EA39C9">
        <w:trPr>
          <w:trHeight w:val="120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AE0CE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Preconditions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F3274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must login as a staff</w:t>
            </w:r>
          </w:p>
        </w:tc>
      </w:tr>
      <w:tr w:rsidR="00EA39C9" w14:paraId="2DC675DF" w14:textId="77777777" w:rsidTr="00EA39C9">
        <w:trPr>
          <w:trHeight w:val="16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7F019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Postconditions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2A4BA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A39C9" w14:paraId="2D40F8BD" w14:textId="77777777" w:rsidTr="00EA39C9">
        <w:trPr>
          <w:trHeight w:val="1748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C10E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Basic Flow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F1626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 </w:t>
            </w:r>
            <w:r>
              <w:rPr>
                <w:rFonts w:ascii="Arial" w:eastAsia="Arial" w:hAnsi="Arial" w:cs="Arial"/>
              </w:rPr>
              <w:t>User navigate to manage tab</w:t>
            </w:r>
          </w:p>
          <w:p w14:paraId="44515E09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 </w:t>
            </w:r>
            <w:r>
              <w:rPr>
                <w:rFonts w:ascii="Arial" w:eastAsia="Arial" w:hAnsi="Arial" w:cs="Arial"/>
              </w:rPr>
              <w:t>System will send list of room in staff’s hotel</w:t>
            </w:r>
          </w:p>
          <w:p w14:paraId="00915BE3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 </w:t>
            </w:r>
            <w:r>
              <w:rPr>
                <w:rFonts w:ascii="Arial" w:eastAsia="Arial" w:hAnsi="Arial" w:cs="Arial"/>
              </w:rPr>
              <w:t>User click update button next to the specific room</w:t>
            </w:r>
          </w:p>
          <w:p w14:paraId="637EB40F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 </w:t>
            </w:r>
            <w:r>
              <w:rPr>
                <w:rFonts w:ascii="Arial" w:eastAsia="Arial" w:hAnsi="Arial" w:cs="Arial"/>
              </w:rPr>
              <w:t>User changes the status of the room like availability, service, …</w:t>
            </w:r>
          </w:p>
          <w:p w14:paraId="0ECE7DD1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 </w:t>
            </w:r>
            <w:r>
              <w:rPr>
                <w:rFonts w:ascii="Arial" w:eastAsia="Arial" w:hAnsi="Arial" w:cs="Arial"/>
              </w:rPr>
              <w:t>After changing, user click the update button</w:t>
            </w:r>
          </w:p>
          <w:p w14:paraId="22BD7C1E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 </w:t>
            </w:r>
            <w:r>
              <w:rPr>
                <w:rFonts w:ascii="Arial" w:eastAsia="Arial" w:hAnsi="Arial" w:cs="Arial"/>
              </w:rPr>
              <w:t>System send update information to the server</w:t>
            </w:r>
          </w:p>
          <w:p w14:paraId="5A4F3F6C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 </w:t>
            </w:r>
            <w:r>
              <w:rPr>
                <w:rFonts w:ascii="Arial" w:eastAsia="Arial" w:hAnsi="Arial" w:cs="Arial"/>
              </w:rPr>
              <w:t>Server update the database</w:t>
            </w:r>
          </w:p>
        </w:tc>
      </w:tr>
      <w:tr w:rsidR="00EA39C9" w14:paraId="15EAA23E" w14:textId="77777777" w:rsidTr="00EA39C9">
        <w:trPr>
          <w:trHeight w:val="16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30B8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Alternative Flows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0D651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A39C9" w14:paraId="618B6034" w14:textId="77777777" w:rsidTr="00EA39C9">
        <w:trPr>
          <w:trHeight w:val="455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DC91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Non-functional requirement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A1C9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3AF68FF9" w14:textId="77777777" w:rsidR="00EA39C9" w:rsidRDefault="00EA39C9" w:rsidP="00EA39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2"/>
        <w:rPr>
          <w:rFonts w:ascii="Arial" w:eastAsia="Arial" w:hAnsi="Arial" w:cs="Arial"/>
        </w:rPr>
      </w:pPr>
    </w:p>
    <w:p w14:paraId="1FFE0F36" w14:textId="77777777" w:rsidR="00EA39C9" w:rsidRDefault="00EA39C9" w:rsidP="00EA39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2"/>
        <w:rPr>
          <w:rFonts w:ascii="Arial" w:eastAsia="Arial" w:hAnsi="Arial" w:cs="Arial"/>
        </w:rPr>
      </w:pPr>
    </w:p>
    <w:tbl>
      <w:tblPr>
        <w:tblW w:w="95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7938"/>
      </w:tblGrid>
      <w:tr w:rsidR="00EA39C9" w14:paraId="46A0480A" w14:textId="77777777" w:rsidTr="00EA39C9">
        <w:trPr>
          <w:trHeight w:val="6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A5698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 case name</w:t>
            </w:r>
          </w:p>
        </w:tc>
        <w:tc>
          <w:tcPr>
            <w:tcW w:w="7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8E619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Change permission</w:t>
            </w:r>
          </w:p>
        </w:tc>
      </w:tr>
      <w:tr w:rsidR="00EA39C9" w14:paraId="1A4341BA" w14:textId="77777777" w:rsidTr="00EA39C9">
        <w:trPr>
          <w:trHeight w:val="29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8453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 case ID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0BB8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U007</w:t>
            </w:r>
          </w:p>
        </w:tc>
      </w:tr>
      <w:tr w:rsidR="00EA39C9" w14:paraId="43EC9C78" w14:textId="77777777" w:rsidTr="00EA39C9">
        <w:trPr>
          <w:trHeight w:val="121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D32AC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A981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Update the permission of user</w:t>
            </w:r>
          </w:p>
        </w:tc>
      </w:tr>
      <w:tr w:rsidR="00EA39C9" w14:paraId="2C6D65D7" w14:textId="77777777" w:rsidTr="00EA39C9">
        <w:trPr>
          <w:trHeight w:val="455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82EE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ACE68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</w:t>
            </w:r>
          </w:p>
        </w:tc>
      </w:tr>
      <w:tr w:rsidR="00EA39C9" w14:paraId="6135F0C9" w14:textId="77777777" w:rsidTr="00EA39C9">
        <w:trPr>
          <w:trHeight w:val="455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8BEE5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Preconditions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5692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must be logged in as an admin</w:t>
            </w:r>
          </w:p>
        </w:tc>
      </w:tr>
      <w:tr w:rsidR="00EA39C9" w14:paraId="2FEC0A2C" w14:textId="77777777" w:rsidTr="00EA39C9">
        <w:trPr>
          <w:trHeight w:val="455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32F60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Postconditions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D6658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A39C9" w14:paraId="3C703DF8" w14:textId="77777777" w:rsidTr="00EA39C9">
        <w:trPr>
          <w:trHeight w:val="1511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F0969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Basic Flow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8C94D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 </w:t>
            </w:r>
            <w:r>
              <w:rPr>
                <w:rFonts w:ascii="Arial" w:eastAsia="Arial" w:hAnsi="Arial" w:cs="Arial"/>
              </w:rPr>
              <w:t>Navigate to user management tab</w:t>
            </w:r>
          </w:p>
          <w:p w14:paraId="33BF65BE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 </w:t>
            </w:r>
            <w:r>
              <w:rPr>
                <w:rFonts w:ascii="Arial" w:eastAsia="Arial" w:hAnsi="Arial" w:cs="Arial"/>
              </w:rPr>
              <w:t>The system send the list of user from database</w:t>
            </w:r>
          </w:p>
          <w:p w14:paraId="50AEEA89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 </w:t>
            </w:r>
            <w:r>
              <w:rPr>
                <w:rFonts w:ascii="Arial" w:eastAsia="Arial" w:hAnsi="Arial" w:cs="Arial"/>
              </w:rPr>
              <w:t>The system display onto the window</w:t>
            </w:r>
          </w:p>
          <w:p w14:paraId="616872AB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 </w:t>
            </w:r>
            <w:r>
              <w:rPr>
                <w:rFonts w:ascii="Arial" w:eastAsia="Arial" w:hAnsi="Arial" w:cs="Arial"/>
              </w:rPr>
              <w:t>Admin click on specific user</w:t>
            </w:r>
          </w:p>
          <w:p w14:paraId="7F03EF58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 </w:t>
            </w:r>
            <w:r>
              <w:rPr>
                <w:rFonts w:ascii="Arial" w:eastAsia="Arial" w:hAnsi="Arial" w:cs="Arial"/>
              </w:rPr>
              <w:t>Admin check the box to add or remove user permission</w:t>
            </w:r>
          </w:p>
          <w:p w14:paraId="55021261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 </w:t>
            </w:r>
            <w:r>
              <w:rPr>
                <w:rFonts w:ascii="Arial" w:eastAsia="Arial" w:hAnsi="Arial" w:cs="Arial"/>
              </w:rPr>
              <w:t>The system send update to server</w:t>
            </w:r>
          </w:p>
          <w:p w14:paraId="4B88068D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 </w:t>
            </w:r>
            <w:r>
              <w:rPr>
                <w:rFonts w:ascii="Arial" w:eastAsia="Arial" w:hAnsi="Arial" w:cs="Arial"/>
              </w:rPr>
              <w:t>Server update the database</w:t>
            </w:r>
          </w:p>
        </w:tc>
      </w:tr>
      <w:tr w:rsidR="00EA39C9" w14:paraId="54CDF17C" w14:textId="77777777" w:rsidTr="00EA39C9">
        <w:trPr>
          <w:trHeight w:val="37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1867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Alternative Flows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301EF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A39C9" w14:paraId="6D1175F9" w14:textId="77777777" w:rsidTr="00EA39C9">
        <w:trPr>
          <w:trHeight w:val="455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FCB5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Non-functional requirement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A3B8" w14:textId="77777777" w:rsidR="00EA39C9" w:rsidRDefault="00EA39C9" w:rsidP="00EA39C9">
            <w:pPr>
              <w:spacing w:line="276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73ECA6F8" w14:textId="373D83F2" w:rsidR="00EA39C9" w:rsidRDefault="00EA39C9" w:rsidP="00EA39C9">
      <w:pPr>
        <w:pStyle w:val="InfoBlue"/>
      </w:pPr>
    </w:p>
    <w:sectPr w:rsidR="00EA39C9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6FACF" w14:textId="77777777" w:rsidR="003D0DD3" w:rsidRDefault="003D0DD3">
      <w:pPr>
        <w:spacing w:line="240" w:lineRule="auto"/>
      </w:pPr>
      <w:r>
        <w:separator/>
      </w:r>
    </w:p>
  </w:endnote>
  <w:endnote w:type="continuationSeparator" w:id="0">
    <w:p w14:paraId="7FF8E8E8" w14:textId="77777777" w:rsidR="003D0DD3" w:rsidRDefault="003D0D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41156" w14:paraId="158FE91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C4BC47" w14:textId="77777777" w:rsidR="00941156" w:rsidRDefault="00000000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F77CAFB" w14:textId="7DFF5280" w:rsidR="00941156" w:rsidRDefault="0000000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EA39C9" w:rsidRPr="00EA39C9">
            <w:t>Group03 – Table of Five™️</w:t>
          </w:r>
          <w:r w:rsidR="00EA39C9">
            <w:rPr>
              <w:lang w:val="vi-VN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61C66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B2DB33" w14:textId="77777777" w:rsidR="00941156" w:rsidRDefault="0000000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4CEE5F6A" w14:textId="77777777" w:rsidR="00941156" w:rsidRDefault="009411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279CB" w14:textId="77777777" w:rsidR="003D0DD3" w:rsidRDefault="003D0DD3">
      <w:pPr>
        <w:spacing w:line="240" w:lineRule="auto"/>
      </w:pPr>
      <w:r>
        <w:separator/>
      </w:r>
    </w:p>
  </w:footnote>
  <w:footnote w:type="continuationSeparator" w:id="0">
    <w:p w14:paraId="3C97A0AE" w14:textId="77777777" w:rsidR="003D0DD3" w:rsidRDefault="003D0D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D812F" w14:textId="77777777" w:rsidR="00941156" w:rsidRDefault="00941156">
    <w:pPr>
      <w:rPr>
        <w:sz w:val="24"/>
      </w:rPr>
    </w:pPr>
  </w:p>
  <w:p w14:paraId="6771C0B6" w14:textId="77777777" w:rsidR="00941156" w:rsidRDefault="00941156">
    <w:pPr>
      <w:pBdr>
        <w:top w:val="single" w:sz="6" w:space="1" w:color="auto"/>
      </w:pBdr>
      <w:rPr>
        <w:sz w:val="24"/>
      </w:rPr>
    </w:pPr>
  </w:p>
  <w:p w14:paraId="11FB01C1" w14:textId="36C39D53" w:rsidR="00941156" w:rsidRDefault="00EA39C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eastAsia="Arial" w:hAnsi="Arial" w:cs="Arial"/>
        <w:b/>
        <w:sz w:val="36"/>
        <w:szCs w:val="36"/>
      </w:rPr>
      <w:t>Group03 – Table of Five™️</w:t>
    </w:r>
  </w:p>
  <w:p w14:paraId="657EF159" w14:textId="77777777" w:rsidR="00941156" w:rsidRDefault="00941156">
    <w:pPr>
      <w:pBdr>
        <w:bottom w:val="single" w:sz="6" w:space="1" w:color="auto"/>
      </w:pBdr>
      <w:jc w:val="right"/>
      <w:rPr>
        <w:sz w:val="24"/>
      </w:rPr>
    </w:pPr>
  </w:p>
  <w:p w14:paraId="51FDD1ED" w14:textId="77777777" w:rsidR="00941156" w:rsidRDefault="009411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41156" w14:paraId="2F217CD5" w14:textId="77777777">
      <w:tc>
        <w:tcPr>
          <w:tcW w:w="6379" w:type="dxa"/>
        </w:tcPr>
        <w:p w14:paraId="5CBC2422" w14:textId="18878E7E" w:rsidR="00941156" w:rsidRPr="00EA39C9" w:rsidRDefault="00EA39C9">
          <w:pPr>
            <w:rPr>
              <w:lang w:val="vi-VN"/>
            </w:rPr>
          </w:pPr>
          <w:r>
            <w:t>Hotel</w:t>
          </w:r>
          <w:r>
            <w:rPr>
              <w:lang w:val="vi-VN"/>
            </w:rPr>
            <w:t xml:space="preserve"> Manangement Website</w:t>
          </w:r>
        </w:p>
      </w:tc>
      <w:tc>
        <w:tcPr>
          <w:tcW w:w="3179" w:type="dxa"/>
        </w:tcPr>
        <w:p w14:paraId="38C315A0" w14:textId="7EC8B5F9" w:rsidR="00941156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941156" w14:paraId="3B1761B7" w14:textId="77777777">
      <w:tc>
        <w:tcPr>
          <w:tcW w:w="6379" w:type="dxa"/>
        </w:tcPr>
        <w:p w14:paraId="32BECBD3" w14:textId="7AC1B4E6" w:rsidR="00941156" w:rsidRPr="00EA39C9" w:rsidRDefault="00EA39C9">
          <w:pPr>
            <w:rPr>
              <w:lang w:val="vi-VN"/>
            </w:rPr>
          </w:pPr>
          <w:r>
            <w:t>Use</w:t>
          </w:r>
          <w:r>
            <w:rPr>
              <w:lang w:val="vi-VN"/>
            </w:rPr>
            <w:t>-case specifications</w:t>
          </w:r>
        </w:p>
      </w:tc>
      <w:tc>
        <w:tcPr>
          <w:tcW w:w="3179" w:type="dxa"/>
        </w:tcPr>
        <w:p w14:paraId="5C9E2C53" w14:textId="0B448D01" w:rsidR="00941156" w:rsidRDefault="00000000">
          <w:r>
            <w:t xml:space="preserve">  Date:  </w:t>
          </w:r>
          <w:r w:rsidR="00EA39C9">
            <w:t>26</w:t>
          </w:r>
          <w:r>
            <w:t>/</w:t>
          </w:r>
          <w:r w:rsidR="00EA39C9">
            <w:t>11</w:t>
          </w:r>
          <w:r>
            <w:t>/</w:t>
          </w:r>
          <w:r w:rsidR="00EA39C9">
            <w:t>2022</w:t>
          </w:r>
        </w:p>
      </w:tc>
    </w:tr>
    <w:tr w:rsidR="00941156" w14:paraId="7A0E12D8" w14:textId="77777777">
      <w:tc>
        <w:tcPr>
          <w:tcW w:w="9558" w:type="dxa"/>
          <w:gridSpan w:val="2"/>
        </w:tcPr>
        <w:p w14:paraId="0B0C8319" w14:textId="77777777" w:rsidR="00941156" w:rsidRDefault="00000000">
          <w:r>
            <w:t>&lt;document identifier&gt;</w:t>
          </w:r>
        </w:p>
      </w:tc>
    </w:tr>
  </w:tbl>
  <w:p w14:paraId="08F5F497" w14:textId="77777777" w:rsidR="00941156" w:rsidRDefault="009411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11535D6"/>
    <w:multiLevelType w:val="multilevel"/>
    <w:tmpl w:val="1ACC7F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188110">
    <w:abstractNumId w:val="0"/>
  </w:num>
  <w:num w:numId="2" w16cid:durableId="126657793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985667550">
    <w:abstractNumId w:val="9"/>
  </w:num>
  <w:num w:numId="4" w16cid:durableId="1270702467">
    <w:abstractNumId w:val="20"/>
  </w:num>
  <w:num w:numId="5" w16cid:durableId="904069638">
    <w:abstractNumId w:val="14"/>
  </w:num>
  <w:num w:numId="6" w16cid:durableId="1607928578">
    <w:abstractNumId w:val="13"/>
  </w:num>
  <w:num w:numId="7" w16cid:durableId="112211075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829905859">
    <w:abstractNumId w:val="2"/>
  </w:num>
  <w:num w:numId="9" w16cid:durableId="238567288">
    <w:abstractNumId w:val="19"/>
  </w:num>
  <w:num w:numId="10" w16cid:durableId="845704593">
    <w:abstractNumId w:val="3"/>
  </w:num>
  <w:num w:numId="11" w16cid:durableId="728265151">
    <w:abstractNumId w:val="10"/>
  </w:num>
  <w:num w:numId="12" w16cid:durableId="935507">
    <w:abstractNumId w:val="8"/>
  </w:num>
  <w:num w:numId="13" w16cid:durableId="750857164">
    <w:abstractNumId w:val="18"/>
  </w:num>
  <w:num w:numId="14" w16cid:durableId="1601329047">
    <w:abstractNumId w:val="7"/>
  </w:num>
  <w:num w:numId="15" w16cid:durableId="194512680">
    <w:abstractNumId w:val="4"/>
  </w:num>
  <w:num w:numId="16" w16cid:durableId="651370004">
    <w:abstractNumId w:val="17"/>
  </w:num>
  <w:num w:numId="17" w16cid:durableId="655184003">
    <w:abstractNumId w:val="12"/>
  </w:num>
  <w:num w:numId="18" w16cid:durableId="71659312">
    <w:abstractNumId w:val="5"/>
  </w:num>
  <w:num w:numId="19" w16cid:durableId="1127044762">
    <w:abstractNumId w:val="11"/>
  </w:num>
  <w:num w:numId="20" w16cid:durableId="695235892">
    <w:abstractNumId w:val="6"/>
  </w:num>
  <w:num w:numId="21" w16cid:durableId="488131826">
    <w:abstractNumId w:val="16"/>
  </w:num>
  <w:num w:numId="22" w16cid:durableId="9642324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39C9"/>
    <w:rsid w:val="003D0DD3"/>
    <w:rsid w:val="00941156"/>
    <w:rsid w:val="00C61C66"/>
    <w:rsid w:val="00E670A4"/>
    <w:rsid w:val="00EA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,"/>
  <w14:docId w14:val="3016DE63"/>
  <w15:chartTrackingRefBased/>
  <w15:docId w15:val="{865090BE-FF16-47DB-B1F7-ADEAED1E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wnload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13</TotalTime>
  <Pages>1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ASUS</dc:creator>
  <cp:keywords/>
  <dc:description/>
  <cp:lastModifiedBy>Son Nguyen Le</cp:lastModifiedBy>
  <cp:revision>3</cp:revision>
  <cp:lastPrinted>2022-11-26T14:53:00Z</cp:lastPrinted>
  <dcterms:created xsi:type="dcterms:W3CDTF">2022-11-26T14:36:00Z</dcterms:created>
  <dcterms:modified xsi:type="dcterms:W3CDTF">2022-11-26T14:53:00Z</dcterms:modified>
</cp:coreProperties>
</file>